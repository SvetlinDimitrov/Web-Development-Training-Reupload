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CAF97" w14:textId="36F4C5E4" w:rsidR="006368E5" w:rsidRDefault="006368E5" w:rsidP="009F296C">
      <w:pPr>
        <w:pStyle w:val="1"/>
        <w:jc w:val="center"/>
        <w:rPr>
          <w:noProof/>
          <w:lang w:val="en-GB"/>
        </w:rPr>
      </w:pPr>
      <w:bookmarkStart w:id="0" w:name="_Hlk13760992"/>
      <w:r w:rsidRPr="00AD1153">
        <w:rPr>
          <w:noProof/>
          <w:lang w:val="en-GB"/>
        </w:rPr>
        <w:t>"Books" REST Service</w:t>
      </w:r>
    </w:p>
    <w:p w14:paraId="67587DFD" w14:textId="19C7CF3D" w:rsidR="00586EBA" w:rsidRDefault="00586EBA" w:rsidP="00586EBA">
      <w:pPr>
        <w:rPr>
          <w:lang w:val="en-GB"/>
        </w:rPr>
      </w:pPr>
    </w:p>
    <w:p w14:paraId="216614FA" w14:textId="77777777" w:rsidR="00586EBA" w:rsidRPr="00586EBA" w:rsidRDefault="00586EBA" w:rsidP="00586EBA">
      <w:pPr>
        <w:rPr>
          <w:lang w:val="en-GB"/>
        </w:rPr>
      </w:pPr>
    </w:p>
    <w:p w14:paraId="603BB81F" w14:textId="77777777" w:rsidR="006368E5" w:rsidRPr="00AD1153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List All Books</w:t>
      </w:r>
    </w:p>
    <w:p w14:paraId="6E13778B" w14:textId="24ECBC67" w:rsidR="006368E5" w:rsidRDefault="00D54A09" w:rsidP="006368E5">
      <w:pPr>
        <w:rPr>
          <w:sz w:val="24"/>
          <w:szCs w:val="24"/>
        </w:rPr>
      </w:pPr>
      <w:r w:rsidRPr="00D54A09">
        <w:rPr>
          <w:sz w:val="24"/>
          <w:szCs w:val="24"/>
          <w:u w:val="single"/>
        </w:rPr>
        <w:t>Use the skeleton provided in resources folder</w:t>
      </w:r>
      <w:r w:rsidR="006368E5" w:rsidRPr="00AD1153">
        <w:rPr>
          <w:sz w:val="24"/>
          <w:szCs w:val="24"/>
        </w:rPr>
        <w:t xml:space="preserve">. Add an </w:t>
      </w:r>
      <w:r w:rsidR="006368E5" w:rsidRPr="00207011">
        <w:rPr>
          <w:rStyle w:val="CodeChar"/>
        </w:rPr>
        <w:t>AJAX</w:t>
      </w:r>
      <w:r w:rsidR="006368E5" w:rsidRPr="00AD1153">
        <w:rPr>
          <w:sz w:val="24"/>
          <w:szCs w:val="24"/>
        </w:rPr>
        <w:t xml:space="preserve"> call that takes all books from your application as </w:t>
      </w:r>
      <w:r w:rsidR="006368E5" w:rsidRPr="00207011">
        <w:rPr>
          <w:rStyle w:val="CodeChar"/>
        </w:rPr>
        <w:t>JSON</w:t>
      </w:r>
      <w:r w:rsidR="006368E5" w:rsidRPr="00AD1153">
        <w:rPr>
          <w:sz w:val="24"/>
          <w:szCs w:val="24"/>
        </w:rPr>
        <w:t xml:space="preserve"> object and </w:t>
      </w:r>
      <w:r w:rsidR="006368E5" w:rsidRPr="00AD23B0">
        <w:rPr>
          <w:rStyle w:val="CodeChar"/>
        </w:rPr>
        <w:t>displays</w:t>
      </w:r>
      <w:r w:rsidR="006368E5" w:rsidRPr="00AD1153">
        <w:rPr>
          <w:sz w:val="24"/>
          <w:szCs w:val="24"/>
        </w:rPr>
        <w:t xml:space="preserve"> them </w:t>
      </w:r>
      <w:r w:rsidR="006368E5">
        <w:rPr>
          <w:sz w:val="24"/>
          <w:szCs w:val="24"/>
        </w:rPr>
        <w:t>when the page loads.</w:t>
      </w:r>
    </w:p>
    <w:p w14:paraId="290481ED" w14:textId="77777777" w:rsidR="005A5DAD" w:rsidRPr="00AD1153" w:rsidRDefault="005A5DAD" w:rsidP="006368E5">
      <w:pPr>
        <w:rPr>
          <w:sz w:val="24"/>
          <w:szCs w:val="24"/>
        </w:rPr>
      </w:pPr>
    </w:p>
    <w:p w14:paraId="7BDDFA1E" w14:textId="77777777" w:rsidR="006368E5" w:rsidRPr="00AD1153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Create a Book</w:t>
      </w:r>
    </w:p>
    <w:p w14:paraId="0DD13D06" w14:textId="0B06AA51" w:rsidR="006368E5" w:rsidRDefault="006368E5" w:rsidP="006368E5">
      <w:pPr>
        <w:rPr>
          <w:sz w:val="24"/>
          <w:szCs w:val="24"/>
        </w:rPr>
      </w:pPr>
      <w:r w:rsidRPr="00AD1153">
        <w:rPr>
          <w:sz w:val="24"/>
          <w:szCs w:val="24"/>
        </w:rPr>
        <w:t xml:space="preserve">Add an </w:t>
      </w:r>
      <w:r w:rsidRPr="00DF5D66">
        <w:rPr>
          <w:rStyle w:val="CodeChar"/>
          <w:rFonts w:asciiTheme="minorHAnsi" w:hAnsiTheme="minorHAnsi" w:cstheme="minorHAnsi"/>
        </w:rPr>
        <w:t>HTML form</w:t>
      </w:r>
      <w:r w:rsidRPr="00AD1153">
        <w:rPr>
          <w:sz w:val="24"/>
          <w:szCs w:val="24"/>
        </w:rPr>
        <w:t xml:space="preserve"> with </w:t>
      </w:r>
      <w:r w:rsidRPr="00344471">
        <w:rPr>
          <w:rStyle w:val="CodeChar"/>
        </w:rPr>
        <w:t>[</w:t>
      </w:r>
      <w:r>
        <w:rPr>
          <w:rStyle w:val="CodeChar"/>
        </w:rPr>
        <w:t>S</w:t>
      </w:r>
      <w:r w:rsidRPr="00207011">
        <w:rPr>
          <w:rStyle w:val="CodeChar"/>
        </w:rPr>
        <w:t>ubmit</w:t>
      </w:r>
      <w:r>
        <w:rPr>
          <w:rStyle w:val="CodeChar"/>
        </w:rPr>
        <w:t>]</w:t>
      </w:r>
      <w:r w:rsidRPr="00DF5D66">
        <w:rPr>
          <w:rStyle w:val="CodeChar"/>
          <w:rFonts w:asciiTheme="minorHAnsi" w:hAnsiTheme="minorHAnsi" w:cstheme="minorHAnsi"/>
        </w:rPr>
        <w:t xml:space="preserve"> </w:t>
      </w:r>
      <w:r w:rsidRPr="00207011">
        <w:rPr>
          <w:rStyle w:val="CodeChar"/>
        </w:rPr>
        <w:t>button</w:t>
      </w:r>
      <w:r w:rsidRPr="00AD1153">
        <w:rPr>
          <w:sz w:val="24"/>
          <w:szCs w:val="24"/>
        </w:rPr>
        <w:t xml:space="preserve"> for adding a new book. When the button is </w:t>
      </w:r>
      <w:r w:rsidRPr="00AD1153">
        <w:rPr>
          <w:b/>
          <w:sz w:val="24"/>
          <w:szCs w:val="24"/>
        </w:rPr>
        <w:t>pressed</w:t>
      </w:r>
      <w:r w:rsidRPr="00AD1153">
        <w:rPr>
          <w:sz w:val="24"/>
          <w:szCs w:val="24"/>
        </w:rPr>
        <w:t xml:space="preserve">, create a </w:t>
      </w:r>
      <w:r w:rsidRPr="00AD1153">
        <w:rPr>
          <w:b/>
          <w:sz w:val="24"/>
          <w:szCs w:val="24"/>
        </w:rPr>
        <w:t>new book</w:t>
      </w:r>
      <w:r w:rsidRPr="00AD1153">
        <w:rPr>
          <w:sz w:val="24"/>
          <w:szCs w:val="24"/>
        </w:rPr>
        <w:t xml:space="preserve"> using its </w:t>
      </w:r>
      <w:r w:rsidRPr="004A4CB9">
        <w:rPr>
          <w:rStyle w:val="CodeChar"/>
        </w:rPr>
        <w:t>REST</w:t>
      </w:r>
      <w:r w:rsidRPr="00DF5D66">
        <w:rPr>
          <w:rStyle w:val="CodeChar"/>
          <w:rFonts w:asciiTheme="minorHAnsi" w:hAnsiTheme="minorHAnsi" w:cstheme="minorHAnsi"/>
        </w:rPr>
        <w:t xml:space="preserve"> </w:t>
      </w:r>
      <w:r w:rsidRPr="004A4CB9">
        <w:rPr>
          <w:rStyle w:val="CodeChar"/>
        </w:rPr>
        <w:t>API</w:t>
      </w:r>
      <w:r w:rsidRPr="00AD1153">
        <w:rPr>
          <w:sz w:val="24"/>
          <w:szCs w:val="24"/>
        </w:rPr>
        <w:t xml:space="preserve"> with an </w:t>
      </w:r>
      <w:r w:rsidRPr="004A4CB9">
        <w:rPr>
          <w:rStyle w:val="CodeChar"/>
        </w:rPr>
        <w:t>AJAX</w:t>
      </w:r>
      <w:r w:rsidRPr="00DF5D66">
        <w:rPr>
          <w:rStyle w:val="CodeChar"/>
          <w:rFonts w:asciiTheme="minorHAnsi" w:hAnsiTheme="minorHAnsi" w:cstheme="minorHAnsi"/>
        </w:rPr>
        <w:t xml:space="preserve"> </w:t>
      </w:r>
      <w:r w:rsidRPr="004A4CB9">
        <w:rPr>
          <w:rStyle w:val="CodeChar"/>
        </w:rPr>
        <w:t>request</w:t>
      </w:r>
      <w:r w:rsidRPr="00AD1153">
        <w:rPr>
          <w:sz w:val="24"/>
          <w:szCs w:val="24"/>
        </w:rPr>
        <w:t>.</w:t>
      </w:r>
    </w:p>
    <w:p w14:paraId="19C0AAF6" w14:textId="77777777" w:rsidR="005A5DAD" w:rsidRPr="00AD1153" w:rsidRDefault="005A5DAD" w:rsidP="006368E5">
      <w:pPr>
        <w:rPr>
          <w:sz w:val="24"/>
          <w:szCs w:val="24"/>
        </w:rPr>
      </w:pPr>
    </w:p>
    <w:p w14:paraId="2F1EC6DA" w14:textId="77777777" w:rsidR="006368E5" w:rsidRPr="00B36584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Edit a Book</w:t>
      </w:r>
    </w:p>
    <w:p w14:paraId="4ABF7176" w14:textId="465875FC" w:rsidR="006368E5" w:rsidRDefault="006368E5" w:rsidP="006368E5">
      <w:pPr>
        <w:rPr>
          <w:sz w:val="24"/>
          <w:szCs w:val="24"/>
        </w:rPr>
      </w:pPr>
      <w:r w:rsidRPr="00AD1153">
        <w:rPr>
          <w:sz w:val="24"/>
          <w:szCs w:val="24"/>
        </w:rPr>
        <w:t>Implement "</w:t>
      </w:r>
      <w:r w:rsidRPr="004A4CB9">
        <w:rPr>
          <w:rStyle w:val="CodeChar"/>
        </w:rPr>
        <w:t>Edit a Book</w:t>
      </w:r>
      <w:r w:rsidRPr="00AD1153">
        <w:rPr>
          <w:sz w:val="24"/>
          <w:szCs w:val="24"/>
        </w:rPr>
        <w:t xml:space="preserve">" functionality. Clicking on a book should </w:t>
      </w:r>
      <w:r w:rsidRPr="00AD23B0">
        <w:rPr>
          <w:b/>
        </w:rPr>
        <w:t>load its data</w:t>
      </w:r>
      <w:r w:rsidRPr="00AD1153">
        <w:rPr>
          <w:sz w:val="24"/>
          <w:szCs w:val="24"/>
        </w:rPr>
        <w:t xml:space="preserve"> in an </w:t>
      </w:r>
      <w:r w:rsidRPr="00207011">
        <w:rPr>
          <w:rStyle w:val="CodeChar"/>
        </w:rPr>
        <w:t>HTML form</w:t>
      </w:r>
      <w:r w:rsidRPr="00AD1153">
        <w:rPr>
          <w:sz w:val="24"/>
          <w:szCs w:val="24"/>
        </w:rPr>
        <w:t xml:space="preserve">. By </w:t>
      </w:r>
      <w:r w:rsidRPr="00AD1153">
        <w:rPr>
          <w:b/>
          <w:sz w:val="24"/>
          <w:szCs w:val="24"/>
        </w:rPr>
        <w:t>clicking</w:t>
      </w:r>
      <w:r w:rsidRPr="00AD1153">
        <w:rPr>
          <w:sz w:val="24"/>
          <w:szCs w:val="24"/>
        </w:rPr>
        <w:t xml:space="preserve"> the </w:t>
      </w:r>
      <w:r w:rsidRPr="007D5BFB">
        <w:rPr>
          <w:rStyle w:val="CodeChar"/>
        </w:rPr>
        <w:t>[</w:t>
      </w:r>
      <w:r>
        <w:rPr>
          <w:rStyle w:val="CodeChar"/>
        </w:rPr>
        <w:t>Edit</w:t>
      </w:r>
      <w:r w:rsidRPr="007D5BFB">
        <w:rPr>
          <w:rStyle w:val="CodeChar"/>
        </w:rPr>
        <w:t>]</w:t>
      </w:r>
      <w:r w:rsidRPr="00AD1153">
        <w:rPr>
          <w:sz w:val="24"/>
          <w:szCs w:val="24"/>
        </w:rPr>
        <w:t xml:space="preserve"> button, the </w:t>
      </w:r>
      <w:r w:rsidRPr="00AD1153">
        <w:rPr>
          <w:b/>
          <w:sz w:val="24"/>
          <w:szCs w:val="24"/>
        </w:rPr>
        <w:t>book data</w:t>
      </w:r>
      <w:r w:rsidRPr="00AD1153">
        <w:rPr>
          <w:sz w:val="24"/>
          <w:szCs w:val="24"/>
        </w:rPr>
        <w:t xml:space="preserve"> should be </w:t>
      </w:r>
      <w:r w:rsidRPr="00AD1153">
        <w:rPr>
          <w:b/>
          <w:sz w:val="24"/>
          <w:szCs w:val="24"/>
        </w:rPr>
        <w:t>updated</w:t>
      </w:r>
      <w:r w:rsidRPr="00AD1153">
        <w:rPr>
          <w:sz w:val="24"/>
          <w:szCs w:val="24"/>
        </w:rPr>
        <w:t xml:space="preserve"> at the </w:t>
      </w:r>
      <w:r w:rsidRPr="00AD1153">
        <w:rPr>
          <w:b/>
          <w:sz w:val="24"/>
          <w:szCs w:val="24"/>
        </w:rPr>
        <w:t>server side</w:t>
      </w:r>
      <w:r w:rsidRPr="00AD1153">
        <w:rPr>
          <w:sz w:val="24"/>
          <w:szCs w:val="24"/>
        </w:rPr>
        <w:t xml:space="preserve"> with an </w:t>
      </w:r>
      <w:r w:rsidRPr="00207011">
        <w:rPr>
          <w:rStyle w:val="CodeChar"/>
        </w:rPr>
        <w:t>AJAX request</w:t>
      </w:r>
      <w:r w:rsidRPr="00AD1153">
        <w:rPr>
          <w:sz w:val="24"/>
          <w:szCs w:val="24"/>
        </w:rPr>
        <w:t>.</w:t>
      </w:r>
    </w:p>
    <w:p w14:paraId="4AB3225B" w14:textId="77777777" w:rsidR="005A5DAD" w:rsidRPr="00AD1153" w:rsidRDefault="005A5DAD" w:rsidP="006368E5">
      <w:pPr>
        <w:rPr>
          <w:sz w:val="24"/>
          <w:szCs w:val="24"/>
        </w:rPr>
      </w:pPr>
    </w:p>
    <w:p w14:paraId="2D7094A9" w14:textId="77777777" w:rsidR="006368E5" w:rsidRPr="00AD1153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Delete a Book</w:t>
      </w:r>
    </w:p>
    <w:p w14:paraId="5303D43C" w14:textId="5EB3FC6F" w:rsidR="006368E5" w:rsidRDefault="006368E5" w:rsidP="006368E5">
      <w:pPr>
        <w:rPr>
          <w:sz w:val="24"/>
          <w:szCs w:val="24"/>
        </w:rPr>
      </w:pPr>
      <w:r w:rsidRPr="00AD1153">
        <w:rPr>
          <w:sz w:val="24"/>
          <w:szCs w:val="24"/>
        </w:rPr>
        <w:t>Implement "</w:t>
      </w:r>
      <w:r w:rsidRPr="004A4CB9">
        <w:rPr>
          <w:rStyle w:val="CodeChar"/>
        </w:rPr>
        <w:t>Delete a Book</w:t>
      </w:r>
      <w:r w:rsidRPr="00AD1153">
        <w:rPr>
          <w:sz w:val="24"/>
          <w:szCs w:val="24"/>
        </w:rPr>
        <w:t xml:space="preserve">" functionality. Each book should have </w:t>
      </w:r>
      <w:r>
        <w:rPr>
          <w:sz w:val="24"/>
          <w:szCs w:val="24"/>
        </w:rPr>
        <w:t xml:space="preserve">a </w:t>
      </w:r>
      <w:r w:rsidRPr="00973750">
        <w:rPr>
          <w:rFonts w:ascii="Consolas" w:hAnsi="Consolas"/>
          <w:b/>
          <w:color w:val="000000" w:themeColor="text1"/>
          <w:sz w:val="24"/>
          <w:szCs w:val="24"/>
        </w:rPr>
        <w:t>[</w:t>
      </w:r>
      <w:r w:rsidRPr="00207011">
        <w:rPr>
          <w:rStyle w:val="CodeChar"/>
        </w:rPr>
        <w:t>Delete</w:t>
      </w:r>
      <w:r w:rsidRPr="00973750">
        <w:rPr>
          <w:rFonts w:ascii="Consolas" w:hAnsi="Consolas"/>
          <w:b/>
          <w:color w:val="000000" w:themeColor="text1"/>
          <w:sz w:val="24"/>
          <w:szCs w:val="24"/>
        </w:rPr>
        <w:t>]</w:t>
      </w:r>
      <w:r w:rsidRPr="00AD1153">
        <w:rPr>
          <w:sz w:val="24"/>
          <w:szCs w:val="24"/>
        </w:rPr>
        <w:t xml:space="preserve"> button. Clicking on it should </w:t>
      </w:r>
      <w:r w:rsidRPr="00AD1153">
        <w:rPr>
          <w:b/>
          <w:sz w:val="24"/>
          <w:szCs w:val="24"/>
        </w:rPr>
        <w:t>delete the book at the server side</w:t>
      </w:r>
      <w:r w:rsidRPr="00AD1153">
        <w:rPr>
          <w:sz w:val="24"/>
          <w:szCs w:val="24"/>
        </w:rPr>
        <w:t xml:space="preserve"> with an </w:t>
      </w:r>
      <w:r w:rsidRPr="00207011">
        <w:rPr>
          <w:rStyle w:val="CodeChar"/>
        </w:rPr>
        <w:t>AJAX</w:t>
      </w:r>
      <w:r w:rsidRPr="00973750">
        <w:rPr>
          <w:rStyle w:val="CodeChar"/>
          <w:rFonts w:asciiTheme="minorHAnsi" w:hAnsiTheme="minorHAnsi" w:cstheme="minorHAnsi"/>
        </w:rPr>
        <w:t xml:space="preserve"> </w:t>
      </w:r>
      <w:r w:rsidRPr="00207011">
        <w:rPr>
          <w:rStyle w:val="CodeChar"/>
        </w:rPr>
        <w:t>request</w:t>
      </w:r>
      <w:r w:rsidRPr="00AD1153">
        <w:rPr>
          <w:sz w:val="24"/>
          <w:szCs w:val="24"/>
        </w:rPr>
        <w:t>.</w:t>
      </w:r>
    </w:p>
    <w:p w14:paraId="39E81068" w14:textId="77777777" w:rsidR="005A5DAD" w:rsidRPr="00AD1153" w:rsidRDefault="005A5DAD" w:rsidP="006368E5">
      <w:pPr>
        <w:rPr>
          <w:sz w:val="24"/>
          <w:szCs w:val="24"/>
        </w:rPr>
      </w:pPr>
    </w:p>
    <w:p w14:paraId="54F1EE84" w14:textId="3D172C6C" w:rsidR="006368E5" w:rsidRPr="00AD1153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Add Tags for Each Book</w:t>
      </w:r>
    </w:p>
    <w:p w14:paraId="60582D4B" w14:textId="0DAE646C" w:rsidR="006368E5" w:rsidRDefault="006368E5" w:rsidP="006368E5">
      <w:pPr>
        <w:rPr>
          <w:sz w:val="24"/>
          <w:szCs w:val="24"/>
        </w:rPr>
      </w:pPr>
      <w:r w:rsidRPr="00AD1153">
        <w:rPr>
          <w:sz w:val="24"/>
          <w:szCs w:val="24"/>
        </w:rPr>
        <w:t xml:space="preserve">Implement </w:t>
      </w:r>
      <w:r w:rsidRPr="004A4CB9">
        <w:rPr>
          <w:rStyle w:val="CodeChar"/>
        </w:rPr>
        <w:t>tags</w:t>
      </w:r>
      <w:r w:rsidRPr="00AD1153">
        <w:rPr>
          <w:sz w:val="24"/>
          <w:szCs w:val="24"/>
        </w:rPr>
        <w:t xml:space="preserve"> for the books. </w:t>
      </w:r>
      <w:bookmarkStart w:id="1" w:name="_GoBack"/>
      <w:bookmarkEnd w:id="1"/>
      <w:r w:rsidRPr="00AD1153">
        <w:rPr>
          <w:sz w:val="24"/>
          <w:szCs w:val="24"/>
        </w:rPr>
        <w:t xml:space="preserve">List the tags for each book. Implement </w:t>
      </w:r>
      <w:r w:rsidRPr="00207011">
        <w:rPr>
          <w:rStyle w:val="CodeChar"/>
        </w:rPr>
        <w:t>add</w:t>
      </w:r>
      <w:r w:rsidRPr="00AD1153">
        <w:rPr>
          <w:sz w:val="24"/>
          <w:szCs w:val="24"/>
        </w:rPr>
        <w:t xml:space="preserve"> / </w:t>
      </w:r>
      <w:r w:rsidRPr="00207011">
        <w:rPr>
          <w:rStyle w:val="CodeChar"/>
        </w:rPr>
        <w:t>edit</w:t>
      </w:r>
      <w:r w:rsidRPr="00AD1153">
        <w:rPr>
          <w:sz w:val="24"/>
          <w:szCs w:val="24"/>
        </w:rPr>
        <w:t xml:space="preserve"> / </w:t>
      </w:r>
      <w:r w:rsidRPr="00207011">
        <w:rPr>
          <w:rStyle w:val="CodeChar"/>
        </w:rPr>
        <w:t>delete</w:t>
      </w:r>
      <w:r w:rsidRPr="00AD1153">
        <w:rPr>
          <w:sz w:val="24"/>
          <w:szCs w:val="24"/>
        </w:rPr>
        <w:t xml:space="preserve"> for tags when a book is </w:t>
      </w:r>
      <w:r w:rsidRPr="004A4CB9">
        <w:rPr>
          <w:rStyle w:val="CodeChar"/>
        </w:rPr>
        <w:t>created</w:t>
      </w:r>
      <w:r w:rsidRPr="00AD1153">
        <w:rPr>
          <w:sz w:val="24"/>
          <w:szCs w:val="24"/>
        </w:rPr>
        <w:t xml:space="preserve"> / </w:t>
      </w:r>
      <w:r w:rsidRPr="004A4CB9">
        <w:rPr>
          <w:rStyle w:val="CodeChar"/>
        </w:rPr>
        <w:t>updated</w:t>
      </w:r>
      <w:r w:rsidRPr="00AD1153">
        <w:rPr>
          <w:sz w:val="24"/>
          <w:szCs w:val="24"/>
        </w:rPr>
        <w:t>.</w:t>
      </w:r>
    </w:p>
    <w:p w14:paraId="10AC93D1" w14:textId="0B6B0E12" w:rsidR="00B36584" w:rsidRPr="00AD1153" w:rsidRDefault="00B36584" w:rsidP="006368E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077306" wp14:editId="363B8234">
            <wp:extent cx="5972810" cy="3107055"/>
            <wp:effectExtent l="19050" t="19050" r="279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36584" w:rsidRPr="00AD1153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32880" w14:textId="77777777" w:rsidR="000E186C" w:rsidRDefault="000E186C" w:rsidP="004A2906">
      <w:pPr>
        <w:spacing w:before="0" w:after="0" w:line="240" w:lineRule="auto"/>
      </w:pPr>
      <w:r>
        <w:separator/>
      </w:r>
    </w:p>
  </w:endnote>
  <w:endnote w:type="continuationSeparator" w:id="0">
    <w:p w14:paraId="7A188194" w14:textId="77777777" w:rsidR="000E186C" w:rsidRDefault="000E186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6D587" w14:textId="77777777" w:rsidR="004017FD" w:rsidRPr="00AC77AD" w:rsidRDefault="004017FD" w:rsidP="00F92C3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281CE7" wp14:editId="3FE9717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9B1E1FD" wp14:editId="383798A7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7E80E51" wp14:editId="2C7A167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0717D0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BD83D0" wp14:editId="1B76A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7C9AD" w14:textId="2E93ED17" w:rsidR="004017FD" w:rsidRPr="008C2B83" w:rsidRDefault="004017FD" w:rsidP="00F92C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1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1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D83D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D87C9AD" w14:textId="2E93ED17" w:rsidR="004017FD" w:rsidRPr="008C2B83" w:rsidRDefault="004017FD" w:rsidP="00F92C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31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31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7A34A6" wp14:editId="154292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017552" w14:textId="77777777" w:rsidR="004017FD" w:rsidRDefault="004017FD" w:rsidP="00F92C3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27A34A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2017552" w14:textId="77777777" w:rsidR="004017FD" w:rsidRDefault="004017FD" w:rsidP="00F92C3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EAF7F0" wp14:editId="1236708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BB0B0" w14:textId="77777777" w:rsidR="004017FD" w:rsidRDefault="004017FD" w:rsidP="00F92C3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165623" w14:textId="77777777" w:rsidR="004017FD" w:rsidRDefault="004017FD" w:rsidP="00F92C3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04666A" wp14:editId="0CD9D5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EC5638" wp14:editId="54B46B06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AA65D" wp14:editId="044D07D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1A216" wp14:editId="7D23F291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D96F0" wp14:editId="7534758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E0EBD" wp14:editId="7CD8602B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E4709" wp14:editId="3727F00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FE229" wp14:editId="5203F96A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42C06" wp14:editId="5299DE2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DA296" wp14:editId="7E835BC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5EAF7F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1DBB0B0" w14:textId="77777777" w:rsidR="004017FD" w:rsidRDefault="004017FD" w:rsidP="00F92C3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4165623" w14:textId="77777777" w:rsidR="004017FD" w:rsidRDefault="004017FD" w:rsidP="00F92C3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04666A" wp14:editId="0CD9D5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EC5638" wp14:editId="54B46B06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AA65D" wp14:editId="044D07D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1A216" wp14:editId="7D23F291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D96F0" wp14:editId="7534758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E0EBD" wp14:editId="7CD8602B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E4709" wp14:editId="3727F00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FE229" wp14:editId="5203F96A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842C06" wp14:editId="5299DE2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DA296" wp14:editId="7E835BC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B6A8B50" w14:textId="77777777" w:rsidR="004017FD" w:rsidRDefault="004017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9523D" w14:textId="77777777" w:rsidR="000E186C" w:rsidRDefault="000E186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7EA84AFF" w14:textId="77777777" w:rsidR="000E186C" w:rsidRDefault="000E186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1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4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51ED9"/>
    <w:multiLevelType w:val="hybridMultilevel"/>
    <w:tmpl w:val="2CCE1F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D6E"/>
    <w:multiLevelType w:val="hybridMultilevel"/>
    <w:tmpl w:val="F1AC0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D2277"/>
    <w:multiLevelType w:val="hybridMultilevel"/>
    <w:tmpl w:val="C9240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81AAF"/>
    <w:multiLevelType w:val="hybridMultilevel"/>
    <w:tmpl w:val="CE4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A0513"/>
    <w:multiLevelType w:val="hybridMultilevel"/>
    <w:tmpl w:val="BB94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A76E6"/>
    <w:multiLevelType w:val="hybridMultilevel"/>
    <w:tmpl w:val="665C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04FA8"/>
    <w:multiLevelType w:val="hybridMultilevel"/>
    <w:tmpl w:val="6C72E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A3C81"/>
    <w:multiLevelType w:val="hybridMultilevel"/>
    <w:tmpl w:val="9EFA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66C6A"/>
    <w:multiLevelType w:val="hybridMultilevel"/>
    <w:tmpl w:val="BEECD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E6D8AE9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672905"/>
    <w:multiLevelType w:val="hybridMultilevel"/>
    <w:tmpl w:val="B93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666ABD"/>
    <w:multiLevelType w:val="hybridMultilevel"/>
    <w:tmpl w:val="52E6D0EE"/>
    <w:lvl w:ilvl="0" w:tplc="73981C3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534662C"/>
    <w:multiLevelType w:val="hybridMultilevel"/>
    <w:tmpl w:val="0428D6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87BF9"/>
    <w:multiLevelType w:val="hybridMultilevel"/>
    <w:tmpl w:val="85AEF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674A2"/>
    <w:multiLevelType w:val="hybridMultilevel"/>
    <w:tmpl w:val="9280E648"/>
    <w:lvl w:ilvl="0" w:tplc="20ACCF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471A8"/>
    <w:multiLevelType w:val="hybridMultilevel"/>
    <w:tmpl w:val="1E34FA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2130B"/>
    <w:multiLevelType w:val="hybridMultilevel"/>
    <w:tmpl w:val="14D0D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9319F"/>
    <w:multiLevelType w:val="hybridMultilevel"/>
    <w:tmpl w:val="A43E7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37"/>
  </w:num>
  <w:num w:numId="4">
    <w:abstractNumId w:val="39"/>
  </w:num>
  <w:num w:numId="5">
    <w:abstractNumId w:val="34"/>
  </w:num>
  <w:num w:numId="6">
    <w:abstractNumId w:val="9"/>
  </w:num>
  <w:num w:numId="7">
    <w:abstractNumId w:val="31"/>
  </w:num>
  <w:num w:numId="8">
    <w:abstractNumId w:val="0"/>
  </w:num>
  <w:num w:numId="9">
    <w:abstractNumId w:val="18"/>
  </w:num>
  <w:num w:numId="10">
    <w:abstractNumId w:val="41"/>
  </w:num>
  <w:num w:numId="11">
    <w:abstractNumId w:val="44"/>
  </w:num>
  <w:num w:numId="12">
    <w:abstractNumId w:val="35"/>
  </w:num>
  <w:num w:numId="13">
    <w:abstractNumId w:val="28"/>
  </w:num>
  <w:num w:numId="14">
    <w:abstractNumId w:val="36"/>
  </w:num>
  <w:num w:numId="15">
    <w:abstractNumId w:val="45"/>
  </w:num>
  <w:num w:numId="16">
    <w:abstractNumId w:val="40"/>
  </w:num>
  <w:num w:numId="17">
    <w:abstractNumId w:val="11"/>
  </w:num>
  <w:num w:numId="18">
    <w:abstractNumId w:val="7"/>
  </w:num>
  <w:num w:numId="19">
    <w:abstractNumId w:val="42"/>
  </w:num>
  <w:num w:numId="20">
    <w:abstractNumId w:val="29"/>
  </w:num>
  <w:num w:numId="21">
    <w:abstractNumId w:val="38"/>
  </w:num>
  <w:num w:numId="22">
    <w:abstractNumId w:val="14"/>
  </w:num>
  <w:num w:numId="23">
    <w:abstractNumId w:val="43"/>
  </w:num>
  <w:num w:numId="24">
    <w:abstractNumId w:val="21"/>
  </w:num>
  <w:num w:numId="25">
    <w:abstractNumId w:val="5"/>
  </w:num>
  <w:num w:numId="26">
    <w:abstractNumId w:val="23"/>
  </w:num>
  <w:num w:numId="27">
    <w:abstractNumId w:val="15"/>
  </w:num>
  <w:num w:numId="28">
    <w:abstractNumId w:val="32"/>
  </w:num>
  <w:num w:numId="29">
    <w:abstractNumId w:val="19"/>
  </w:num>
  <w:num w:numId="30">
    <w:abstractNumId w:val="6"/>
  </w:num>
  <w:num w:numId="31">
    <w:abstractNumId w:val="13"/>
  </w:num>
  <w:num w:numId="32">
    <w:abstractNumId w:val="12"/>
  </w:num>
  <w:num w:numId="33">
    <w:abstractNumId w:val="2"/>
  </w:num>
  <w:num w:numId="34">
    <w:abstractNumId w:val="30"/>
  </w:num>
  <w:num w:numId="35">
    <w:abstractNumId w:val="3"/>
  </w:num>
  <w:num w:numId="36">
    <w:abstractNumId w:val="4"/>
  </w:num>
  <w:num w:numId="37">
    <w:abstractNumId w:val="1"/>
  </w:num>
  <w:num w:numId="38">
    <w:abstractNumId w:val="46"/>
  </w:num>
  <w:num w:numId="39">
    <w:abstractNumId w:val="33"/>
  </w:num>
  <w:num w:numId="40">
    <w:abstractNumId w:val="25"/>
  </w:num>
  <w:num w:numId="41">
    <w:abstractNumId w:val="24"/>
  </w:num>
  <w:num w:numId="42">
    <w:abstractNumId w:val="22"/>
  </w:num>
  <w:num w:numId="43">
    <w:abstractNumId w:val="20"/>
  </w:num>
  <w:num w:numId="44">
    <w:abstractNumId w:val="17"/>
  </w:num>
  <w:num w:numId="45">
    <w:abstractNumId w:val="8"/>
  </w:num>
  <w:num w:numId="46">
    <w:abstractNumId w:val="16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01744"/>
    <w:rsid w:val="00004A7E"/>
    <w:rsid w:val="00024C6F"/>
    <w:rsid w:val="00027345"/>
    <w:rsid w:val="00041302"/>
    <w:rsid w:val="00043CEA"/>
    <w:rsid w:val="00056FF6"/>
    <w:rsid w:val="00060093"/>
    <w:rsid w:val="00070907"/>
    <w:rsid w:val="00072842"/>
    <w:rsid w:val="00080DD7"/>
    <w:rsid w:val="000810AF"/>
    <w:rsid w:val="00083D6E"/>
    <w:rsid w:val="00084A25"/>
    <w:rsid w:val="00094991"/>
    <w:rsid w:val="00095C94"/>
    <w:rsid w:val="00096089"/>
    <w:rsid w:val="0009659A"/>
    <w:rsid w:val="00097B1C"/>
    <w:rsid w:val="000A1F23"/>
    <w:rsid w:val="000C095D"/>
    <w:rsid w:val="000C19E2"/>
    <w:rsid w:val="000C2327"/>
    <w:rsid w:val="000C535D"/>
    <w:rsid w:val="000C7213"/>
    <w:rsid w:val="000D3C9A"/>
    <w:rsid w:val="000D4080"/>
    <w:rsid w:val="000D6779"/>
    <w:rsid w:val="000E186C"/>
    <w:rsid w:val="000F29C0"/>
    <w:rsid w:val="000F3B7D"/>
    <w:rsid w:val="000F656B"/>
    <w:rsid w:val="000F75A8"/>
    <w:rsid w:val="00103B6B"/>
    <w:rsid w:val="0010704D"/>
    <w:rsid w:val="00113350"/>
    <w:rsid w:val="00113A5B"/>
    <w:rsid w:val="001215CB"/>
    <w:rsid w:val="00122C52"/>
    <w:rsid w:val="00125D48"/>
    <w:rsid w:val="001261F5"/>
    <w:rsid w:val="001308AA"/>
    <w:rsid w:val="00130A15"/>
    <w:rsid w:val="00130E34"/>
    <w:rsid w:val="00146E8B"/>
    <w:rsid w:val="001516FC"/>
    <w:rsid w:val="001602E9"/>
    <w:rsid w:val="00167B29"/>
    <w:rsid w:val="00172258"/>
    <w:rsid w:val="00172D47"/>
    <w:rsid w:val="001763DF"/>
    <w:rsid w:val="00180C05"/>
    <w:rsid w:val="00186657"/>
    <w:rsid w:val="001936DB"/>
    <w:rsid w:val="001938EB"/>
    <w:rsid w:val="00196484"/>
    <w:rsid w:val="001967AA"/>
    <w:rsid w:val="001A16AE"/>
    <w:rsid w:val="001B70A4"/>
    <w:rsid w:val="001B72EE"/>
    <w:rsid w:val="001C22AB"/>
    <w:rsid w:val="001C639F"/>
    <w:rsid w:val="001D0A9B"/>
    <w:rsid w:val="001D2C96"/>
    <w:rsid w:val="001D6580"/>
    <w:rsid w:val="001D6EB9"/>
    <w:rsid w:val="001D7959"/>
    <w:rsid w:val="001E21C5"/>
    <w:rsid w:val="001E391C"/>
    <w:rsid w:val="001F0288"/>
    <w:rsid w:val="001F3F25"/>
    <w:rsid w:val="001F7A94"/>
    <w:rsid w:val="0020400C"/>
    <w:rsid w:val="00205E94"/>
    <w:rsid w:val="002109A9"/>
    <w:rsid w:val="002144C6"/>
    <w:rsid w:val="00214BF1"/>
    <w:rsid w:val="002161AE"/>
    <w:rsid w:val="002207B2"/>
    <w:rsid w:val="00220F7B"/>
    <w:rsid w:val="002321B2"/>
    <w:rsid w:val="002332F1"/>
    <w:rsid w:val="00236146"/>
    <w:rsid w:val="00236F66"/>
    <w:rsid w:val="0023791C"/>
    <w:rsid w:val="00252F14"/>
    <w:rsid w:val="00253BEB"/>
    <w:rsid w:val="00256045"/>
    <w:rsid w:val="00260173"/>
    <w:rsid w:val="00261BA4"/>
    <w:rsid w:val="002752ED"/>
    <w:rsid w:val="00290B5C"/>
    <w:rsid w:val="0029140F"/>
    <w:rsid w:val="002921FC"/>
    <w:rsid w:val="00292615"/>
    <w:rsid w:val="002A1938"/>
    <w:rsid w:val="002C1BF9"/>
    <w:rsid w:val="002D22F8"/>
    <w:rsid w:val="002D3A98"/>
    <w:rsid w:val="002E5025"/>
    <w:rsid w:val="00311515"/>
    <w:rsid w:val="00311566"/>
    <w:rsid w:val="00311FAF"/>
    <w:rsid w:val="003177FD"/>
    <w:rsid w:val="00323799"/>
    <w:rsid w:val="003244D7"/>
    <w:rsid w:val="00324F81"/>
    <w:rsid w:val="0032618D"/>
    <w:rsid w:val="00331470"/>
    <w:rsid w:val="0034152C"/>
    <w:rsid w:val="003523E1"/>
    <w:rsid w:val="00365248"/>
    <w:rsid w:val="003722A4"/>
    <w:rsid w:val="00372C76"/>
    <w:rsid w:val="00373970"/>
    <w:rsid w:val="00386D1F"/>
    <w:rsid w:val="00387495"/>
    <w:rsid w:val="00396557"/>
    <w:rsid w:val="003A0CA3"/>
    <w:rsid w:val="003A2DD5"/>
    <w:rsid w:val="003A6B23"/>
    <w:rsid w:val="003B325E"/>
    <w:rsid w:val="003B6C8F"/>
    <w:rsid w:val="003C3147"/>
    <w:rsid w:val="003C6755"/>
    <w:rsid w:val="003D2599"/>
    <w:rsid w:val="003D6334"/>
    <w:rsid w:val="003D65E7"/>
    <w:rsid w:val="003E0D58"/>
    <w:rsid w:val="003E2D26"/>
    <w:rsid w:val="003F1B59"/>
    <w:rsid w:val="004017FD"/>
    <w:rsid w:val="004018D4"/>
    <w:rsid w:val="0040235E"/>
    <w:rsid w:val="0040270C"/>
    <w:rsid w:val="004102F8"/>
    <w:rsid w:val="004111B0"/>
    <w:rsid w:val="004157BF"/>
    <w:rsid w:val="00421DF2"/>
    <w:rsid w:val="0042457D"/>
    <w:rsid w:val="00424942"/>
    <w:rsid w:val="004277EE"/>
    <w:rsid w:val="0042792A"/>
    <w:rsid w:val="00435FDC"/>
    <w:rsid w:val="004374D3"/>
    <w:rsid w:val="00440A50"/>
    <w:rsid w:val="00456C73"/>
    <w:rsid w:val="004571E8"/>
    <w:rsid w:val="00465589"/>
    <w:rsid w:val="00472007"/>
    <w:rsid w:val="004722C2"/>
    <w:rsid w:val="004743D8"/>
    <w:rsid w:val="00484C0C"/>
    <w:rsid w:val="00486E9B"/>
    <w:rsid w:val="00493C2B"/>
    <w:rsid w:val="004941BA"/>
    <w:rsid w:val="00496150"/>
    <w:rsid w:val="00496F39"/>
    <w:rsid w:val="004A2906"/>
    <w:rsid w:val="004A62CC"/>
    <w:rsid w:val="004B2EDA"/>
    <w:rsid w:val="004B506D"/>
    <w:rsid w:val="004C32EF"/>
    <w:rsid w:val="004C7EE5"/>
    <w:rsid w:val="004E766D"/>
    <w:rsid w:val="004E7F8E"/>
    <w:rsid w:val="004F6052"/>
    <w:rsid w:val="00500092"/>
    <w:rsid w:val="00502FC5"/>
    <w:rsid w:val="00503296"/>
    <w:rsid w:val="0050680C"/>
    <w:rsid w:val="00507441"/>
    <w:rsid w:val="00510D09"/>
    <w:rsid w:val="00514035"/>
    <w:rsid w:val="005158F7"/>
    <w:rsid w:val="00520AF2"/>
    <w:rsid w:val="005215AE"/>
    <w:rsid w:val="005305C7"/>
    <w:rsid w:val="00536E09"/>
    <w:rsid w:val="00537675"/>
    <w:rsid w:val="00546235"/>
    <w:rsid w:val="00547F31"/>
    <w:rsid w:val="00551FCC"/>
    <w:rsid w:val="00553FE1"/>
    <w:rsid w:val="00557D6E"/>
    <w:rsid w:val="0056208D"/>
    <w:rsid w:val="005624DD"/>
    <w:rsid w:val="0056615E"/>
    <w:rsid w:val="005665E2"/>
    <w:rsid w:val="00572F23"/>
    <w:rsid w:val="00585FA8"/>
    <w:rsid w:val="00586EBA"/>
    <w:rsid w:val="00593808"/>
    <w:rsid w:val="005A5DAD"/>
    <w:rsid w:val="005B389A"/>
    <w:rsid w:val="005B548F"/>
    <w:rsid w:val="005B63BC"/>
    <w:rsid w:val="005C0223"/>
    <w:rsid w:val="005C034B"/>
    <w:rsid w:val="005C1EBF"/>
    <w:rsid w:val="005C61B7"/>
    <w:rsid w:val="005C7718"/>
    <w:rsid w:val="005D0BFA"/>
    <w:rsid w:val="005D1340"/>
    <w:rsid w:val="005D700B"/>
    <w:rsid w:val="005F74CF"/>
    <w:rsid w:val="00603BBD"/>
    <w:rsid w:val="00613E31"/>
    <w:rsid w:val="006207D9"/>
    <w:rsid w:val="00621B76"/>
    <w:rsid w:val="00622A5C"/>
    <w:rsid w:val="00626967"/>
    <w:rsid w:val="006368E5"/>
    <w:rsid w:val="00647544"/>
    <w:rsid w:val="00653054"/>
    <w:rsid w:val="00662AFA"/>
    <w:rsid w:val="006660D4"/>
    <w:rsid w:val="00670FA6"/>
    <w:rsid w:val="0067257D"/>
    <w:rsid w:val="00672DDB"/>
    <w:rsid w:val="006743F0"/>
    <w:rsid w:val="006803D5"/>
    <w:rsid w:val="006824A0"/>
    <w:rsid w:val="0068393E"/>
    <w:rsid w:val="00686922"/>
    <w:rsid w:val="006877ED"/>
    <w:rsid w:val="00687F98"/>
    <w:rsid w:val="00690352"/>
    <w:rsid w:val="006918BD"/>
    <w:rsid w:val="006928A1"/>
    <w:rsid w:val="006941AE"/>
    <w:rsid w:val="006A3611"/>
    <w:rsid w:val="006B7228"/>
    <w:rsid w:val="006C21DB"/>
    <w:rsid w:val="006C2462"/>
    <w:rsid w:val="006C30CF"/>
    <w:rsid w:val="006D40D9"/>
    <w:rsid w:val="006D702C"/>
    <w:rsid w:val="006D7358"/>
    <w:rsid w:val="006F1697"/>
    <w:rsid w:val="006F5F38"/>
    <w:rsid w:val="006F7A76"/>
    <w:rsid w:val="007033BF"/>
    <w:rsid w:val="00706F82"/>
    <w:rsid w:val="00712E64"/>
    <w:rsid w:val="007220BF"/>
    <w:rsid w:val="00722391"/>
    <w:rsid w:val="007312DD"/>
    <w:rsid w:val="0073206E"/>
    <w:rsid w:val="00741AD8"/>
    <w:rsid w:val="007462D3"/>
    <w:rsid w:val="00751EDC"/>
    <w:rsid w:val="007532D4"/>
    <w:rsid w:val="0075753B"/>
    <w:rsid w:val="00770D3A"/>
    <w:rsid w:val="00771EA7"/>
    <w:rsid w:val="00781BA3"/>
    <w:rsid w:val="00797236"/>
    <w:rsid w:val="007A6F2E"/>
    <w:rsid w:val="007B1E51"/>
    <w:rsid w:val="007B35B4"/>
    <w:rsid w:val="007C3AD2"/>
    <w:rsid w:val="007C6DBD"/>
    <w:rsid w:val="007D272E"/>
    <w:rsid w:val="007D3B36"/>
    <w:rsid w:val="007F50C5"/>
    <w:rsid w:val="007F6062"/>
    <w:rsid w:val="007F754B"/>
    <w:rsid w:val="008018D8"/>
    <w:rsid w:val="00813041"/>
    <w:rsid w:val="00822BBA"/>
    <w:rsid w:val="00827F82"/>
    <w:rsid w:val="008419CB"/>
    <w:rsid w:val="00875201"/>
    <w:rsid w:val="008942DC"/>
    <w:rsid w:val="00895937"/>
    <w:rsid w:val="008A0228"/>
    <w:rsid w:val="008A200B"/>
    <w:rsid w:val="008A2B08"/>
    <w:rsid w:val="008B0FB8"/>
    <w:rsid w:val="008B2992"/>
    <w:rsid w:val="008B4593"/>
    <w:rsid w:val="008B5BAE"/>
    <w:rsid w:val="008C0862"/>
    <w:rsid w:val="008C2FE6"/>
    <w:rsid w:val="008C3FB9"/>
    <w:rsid w:val="008C6EE1"/>
    <w:rsid w:val="008C7901"/>
    <w:rsid w:val="008D48C6"/>
    <w:rsid w:val="008D4968"/>
    <w:rsid w:val="008D69CE"/>
    <w:rsid w:val="008E5712"/>
    <w:rsid w:val="008E72FA"/>
    <w:rsid w:val="008F6A97"/>
    <w:rsid w:val="00900379"/>
    <w:rsid w:val="009018C9"/>
    <w:rsid w:val="00903276"/>
    <w:rsid w:val="00906148"/>
    <w:rsid w:val="009139EA"/>
    <w:rsid w:val="00923D0C"/>
    <w:rsid w:val="00925012"/>
    <w:rsid w:val="00925CC9"/>
    <w:rsid w:val="0094019E"/>
    <w:rsid w:val="00947C93"/>
    <w:rsid w:val="009546B5"/>
    <w:rsid w:val="00954C31"/>
    <w:rsid w:val="009564AB"/>
    <w:rsid w:val="009607E0"/>
    <w:rsid w:val="00961C9D"/>
    <w:rsid w:val="009801CC"/>
    <w:rsid w:val="00991258"/>
    <w:rsid w:val="00992E0E"/>
    <w:rsid w:val="00995295"/>
    <w:rsid w:val="0099676B"/>
    <w:rsid w:val="009A4C7E"/>
    <w:rsid w:val="009A5E3D"/>
    <w:rsid w:val="009A71F7"/>
    <w:rsid w:val="009B1A47"/>
    <w:rsid w:val="009C0402"/>
    <w:rsid w:val="009C60E6"/>
    <w:rsid w:val="009C6A8E"/>
    <w:rsid w:val="009D2E26"/>
    <w:rsid w:val="009D2EDD"/>
    <w:rsid w:val="009D5081"/>
    <w:rsid w:val="009E5DD4"/>
    <w:rsid w:val="009F296C"/>
    <w:rsid w:val="00A04361"/>
    <w:rsid w:val="00A05052"/>
    <w:rsid w:val="00A116EB"/>
    <w:rsid w:val="00A14EF0"/>
    <w:rsid w:val="00A25E16"/>
    <w:rsid w:val="00A308EE"/>
    <w:rsid w:val="00A36A10"/>
    <w:rsid w:val="00A427F3"/>
    <w:rsid w:val="00A43E6A"/>
    <w:rsid w:val="00A51F0E"/>
    <w:rsid w:val="00A5743F"/>
    <w:rsid w:val="00A62B6F"/>
    <w:rsid w:val="00A64C80"/>
    <w:rsid w:val="00A65357"/>
    <w:rsid w:val="00A65DB7"/>
    <w:rsid w:val="00A77E74"/>
    <w:rsid w:val="00A80B1F"/>
    <w:rsid w:val="00A814B2"/>
    <w:rsid w:val="00A82110"/>
    <w:rsid w:val="00A8574D"/>
    <w:rsid w:val="00AA19BB"/>
    <w:rsid w:val="00AB1815"/>
    <w:rsid w:val="00AC0378"/>
    <w:rsid w:val="00AC0534"/>
    <w:rsid w:val="00AC1169"/>
    <w:rsid w:val="00AC4022"/>
    <w:rsid w:val="00AD0B42"/>
    <w:rsid w:val="00AD34A4"/>
    <w:rsid w:val="00AD4E6D"/>
    <w:rsid w:val="00AD6DBC"/>
    <w:rsid w:val="00AD7DA4"/>
    <w:rsid w:val="00AE4F9E"/>
    <w:rsid w:val="00AF719C"/>
    <w:rsid w:val="00AF76FE"/>
    <w:rsid w:val="00B010E2"/>
    <w:rsid w:val="00B11E5E"/>
    <w:rsid w:val="00B25505"/>
    <w:rsid w:val="00B3053A"/>
    <w:rsid w:val="00B35311"/>
    <w:rsid w:val="00B36584"/>
    <w:rsid w:val="00B41F57"/>
    <w:rsid w:val="00B42A02"/>
    <w:rsid w:val="00B476EC"/>
    <w:rsid w:val="00B50A31"/>
    <w:rsid w:val="00B530ED"/>
    <w:rsid w:val="00B61CD9"/>
    <w:rsid w:val="00B675DD"/>
    <w:rsid w:val="00B702A5"/>
    <w:rsid w:val="00B7626C"/>
    <w:rsid w:val="00B823EF"/>
    <w:rsid w:val="00B90AC8"/>
    <w:rsid w:val="00B9247D"/>
    <w:rsid w:val="00BA3109"/>
    <w:rsid w:val="00BB61EA"/>
    <w:rsid w:val="00BB6704"/>
    <w:rsid w:val="00BD0C93"/>
    <w:rsid w:val="00BD29E0"/>
    <w:rsid w:val="00BD39E0"/>
    <w:rsid w:val="00BD7880"/>
    <w:rsid w:val="00BE57D9"/>
    <w:rsid w:val="00BF739A"/>
    <w:rsid w:val="00C05267"/>
    <w:rsid w:val="00C11861"/>
    <w:rsid w:val="00C11B2A"/>
    <w:rsid w:val="00C11BA9"/>
    <w:rsid w:val="00C2179C"/>
    <w:rsid w:val="00C2445D"/>
    <w:rsid w:val="00C253E8"/>
    <w:rsid w:val="00C254D1"/>
    <w:rsid w:val="00C31DDD"/>
    <w:rsid w:val="00C41403"/>
    <w:rsid w:val="00C4455D"/>
    <w:rsid w:val="00C44E2D"/>
    <w:rsid w:val="00C52A2F"/>
    <w:rsid w:val="00C52A40"/>
    <w:rsid w:val="00C52A7B"/>
    <w:rsid w:val="00C52C68"/>
    <w:rsid w:val="00C6033E"/>
    <w:rsid w:val="00C61F17"/>
    <w:rsid w:val="00C7053A"/>
    <w:rsid w:val="00C711B4"/>
    <w:rsid w:val="00C7421E"/>
    <w:rsid w:val="00C7681E"/>
    <w:rsid w:val="00C858BE"/>
    <w:rsid w:val="00C86078"/>
    <w:rsid w:val="00C92532"/>
    <w:rsid w:val="00C9369A"/>
    <w:rsid w:val="00C947ED"/>
    <w:rsid w:val="00C9524C"/>
    <w:rsid w:val="00CA2A30"/>
    <w:rsid w:val="00CB106B"/>
    <w:rsid w:val="00CC0D5A"/>
    <w:rsid w:val="00CC2075"/>
    <w:rsid w:val="00CC4E0C"/>
    <w:rsid w:val="00CC590C"/>
    <w:rsid w:val="00CC7DA0"/>
    <w:rsid w:val="00CD2180"/>
    <w:rsid w:val="00CD315F"/>
    <w:rsid w:val="00CD37BE"/>
    <w:rsid w:val="00CD4B4E"/>
    <w:rsid w:val="00CD4C29"/>
    <w:rsid w:val="00CE7806"/>
    <w:rsid w:val="00CF3CF1"/>
    <w:rsid w:val="00CF4EC3"/>
    <w:rsid w:val="00D00A8E"/>
    <w:rsid w:val="00D053C1"/>
    <w:rsid w:val="00D13C3F"/>
    <w:rsid w:val="00D22622"/>
    <w:rsid w:val="00D22BB1"/>
    <w:rsid w:val="00D2520B"/>
    <w:rsid w:val="00D266F6"/>
    <w:rsid w:val="00D2746B"/>
    <w:rsid w:val="00D32234"/>
    <w:rsid w:val="00D37FC4"/>
    <w:rsid w:val="00D41330"/>
    <w:rsid w:val="00D413EA"/>
    <w:rsid w:val="00D42D69"/>
    <w:rsid w:val="00D44C61"/>
    <w:rsid w:val="00D45BFE"/>
    <w:rsid w:val="00D512BA"/>
    <w:rsid w:val="00D54A09"/>
    <w:rsid w:val="00D57DC8"/>
    <w:rsid w:val="00D6351C"/>
    <w:rsid w:val="00D658DC"/>
    <w:rsid w:val="00D665C4"/>
    <w:rsid w:val="00D72140"/>
    <w:rsid w:val="00D77DF3"/>
    <w:rsid w:val="00D821DF"/>
    <w:rsid w:val="00D915C3"/>
    <w:rsid w:val="00DB030C"/>
    <w:rsid w:val="00DB44D6"/>
    <w:rsid w:val="00DC3477"/>
    <w:rsid w:val="00DC4162"/>
    <w:rsid w:val="00DC7139"/>
    <w:rsid w:val="00DC7427"/>
    <w:rsid w:val="00DD27C7"/>
    <w:rsid w:val="00DD74F9"/>
    <w:rsid w:val="00DE3236"/>
    <w:rsid w:val="00DE50B4"/>
    <w:rsid w:val="00DF10EE"/>
    <w:rsid w:val="00DF3CFB"/>
    <w:rsid w:val="00DF5D64"/>
    <w:rsid w:val="00E0272A"/>
    <w:rsid w:val="00E06A54"/>
    <w:rsid w:val="00E0701A"/>
    <w:rsid w:val="00E073BB"/>
    <w:rsid w:val="00E077EA"/>
    <w:rsid w:val="00E07A8E"/>
    <w:rsid w:val="00E07D8B"/>
    <w:rsid w:val="00E1072F"/>
    <w:rsid w:val="00E11680"/>
    <w:rsid w:val="00E16755"/>
    <w:rsid w:val="00E17B9F"/>
    <w:rsid w:val="00E31BA9"/>
    <w:rsid w:val="00E32A75"/>
    <w:rsid w:val="00E344D2"/>
    <w:rsid w:val="00E359E5"/>
    <w:rsid w:val="00E41225"/>
    <w:rsid w:val="00E467F8"/>
    <w:rsid w:val="00E53021"/>
    <w:rsid w:val="00E6494F"/>
    <w:rsid w:val="00E678A2"/>
    <w:rsid w:val="00E72233"/>
    <w:rsid w:val="00E7553D"/>
    <w:rsid w:val="00E8659A"/>
    <w:rsid w:val="00E903C4"/>
    <w:rsid w:val="00E90DCF"/>
    <w:rsid w:val="00E952D6"/>
    <w:rsid w:val="00EB131F"/>
    <w:rsid w:val="00EB13E9"/>
    <w:rsid w:val="00EB310F"/>
    <w:rsid w:val="00EB3E02"/>
    <w:rsid w:val="00EC6476"/>
    <w:rsid w:val="00EC795C"/>
    <w:rsid w:val="00ED3964"/>
    <w:rsid w:val="00ED5916"/>
    <w:rsid w:val="00EE45BE"/>
    <w:rsid w:val="00EF023C"/>
    <w:rsid w:val="00EF2E60"/>
    <w:rsid w:val="00F0280A"/>
    <w:rsid w:val="00F1034D"/>
    <w:rsid w:val="00F26E7E"/>
    <w:rsid w:val="00F34440"/>
    <w:rsid w:val="00F36F8A"/>
    <w:rsid w:val="00F37194"/>
    <w:rsid w:val="00F4455E"/>
    <w:rsid w:val="00F45D81"/>
    <w:rsid w:val="00F5490E"/>
    <w:rsid w:val="00F665C7"/>
    <w:rsid w:val="00F704EE"/>
    <w:rsid w:val="00F72851"/>
    <w:rsid w:val="00F75C4F"/>
    <w:rsid w:val="00F8523D"/>
    <w:rsid w:val="00F867EF"/>
    <w:rsid w:val="00F9272B"/>
    <w:rsid w:val="00F92C36"/>
    <w:rsid w:val="00F93A12"/>
    <w:rsid w:val="00F94588"/>
    <w:rsid w:val="00F9537E"/>
    <w:rsid w:val="00F96AF5"/>
    <w:rsid w:val="00FA303C"/>
    <w:rsid w:val="00FA4D41"/>
    <w:rsid w:val="00FB2D3E"/>
    <w:rsid w:val="00FB5B40"/>
    <w:rsid w:val="00FC5046"/>
    <w:rsid w:val="00FC6D2B"/>
    <w:rsid w:val="00FD0315"/>
    <w:rsid w:val="00FD2A8A"/>
    <w:rsid w:val="00FD5D59"/>
    <w:rsid w:val="00FF4B7C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8210"/>
  <w15:docId w15:val="{E19415A4-BBD1-4042-B90A-BC9AB50A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90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290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A2906"/>
  </w:style>
  <w:style w:type="paragraph" w:styleId="a5">
    <w:name w:val="footer"/>
    <w:basedOn w:val="a"/>
    <w:link w:val="a6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A2906"/>
  </w:style>
  <w:style w:type="paragraph" w:styleId="a7">
    <w:name w:val="Balloon Text"/>
    <w:basedOn w:val="a"/>
    <w:link w:val="a8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A290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4A2906"/>
    <w:rPr>
      <w:b/>
      <w:bCs/>
    </w:rPr>
  </w:style>
  <w:style w:type="paragraph" w:styleId="ac">
    <w:name w:val="List Paragraph"/>
    <w:basedOn w:val="a"/>
    <w:link w:val="ad"/>
    <w:uiPriority w:val="34"/>
    <w:qFormat/>
    <w:rsid w:val="004A290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A290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4A2906"/>
  </w:style>
  <w:style w:type="table" w:customStyle="1" w:styleId="TableGrid1">
    <w:name w:val="Table Grid1"/>
    <w:basedOn w:val="a1"/>
    <w:next w:val="af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4F6052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6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368E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6368E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6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6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368E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368E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636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9" ma:contentTypeDescription="Create a new document." ma:contentTypeScope="" ma:versionID="d5e239d7d87d9f3cf109412dde5d7b66">
  <xsd:schema xmlns:xsd="http://www.w3.org/2001/XMLSchema" xmlns:xs="http://www.w3.org/2001/XMLSchema" xmlns:p="http://schemas.microsoft.com/office/2006/metadata/properties" xmlns:ns2="d0d25b69-8e68-4841-9284-bd8f9504d222" targetNamespace="http://schemas.microsoft.com/office/2006/metadata/properties" ma:root="true" ma:fieldsID="e24044e397240fb8d7ed3e9e3a7fa012" ns2:_="">
    <xsd:import namespace="d0d25b69-8e68-4841-9284-bd8f9504d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83173-63CC-4B73-8A52-0DDC502026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4ACCC3-E3B8-444E-9CB5-36DCC91019A3}"/>
</file>

<file path=customXml/itemProps3.xml><?xml version="1.0" encoding="utf-8"?>
<ds:datastoreItem xmlns:ds="http://schemas.openxmlformats.org/officeDocument/2006/customXml" ds:itemID="{4702C447-2F94-476E-819C-F48EADADFCFB}"/>
</file>

<file path=customXml/itemProps4.xml><?xml version="1.0" encoding="utf-8"?>
<ds:datastoreItem xmlns:ds="http://schemas.openxmlformats.org/officeDocument/2006/customXml" ds:itemID="{01A34D3B-5FF3-43CE-B9D1-005FE2E0FBA6}"/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Ch</cp:lastModifiedBy>
  <cp:revision>9</cp:revision>
  <dcterms:created xsi:type="dcterms:W3CDTF">2020-06-22T07:55:00Z</dcterms:created>
  <dcterms:modified xsi:type="dcterms:W3CDTF">2020-06-22T08:12:00Z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30449600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